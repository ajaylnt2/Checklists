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10F3F" w:rsidRDefault="00422447">
              <w:pPr>
                <w:pStyle w:val="Publishwithline"/>
              </w:pPr>
              <w:r>
                <w:t>WEB API Local Procedure:</w:t>
              </w:r>
            </w:p>
          </w:sdtContent>
        </w:sdt>
        <w:p w:rsidR="00010F3F" w:rsidRDefault="00010F3F">
          <w:pPr>
            <w:pStyle w:val="underline"/>
          </w:pPr>
        </w:p>
        <w:p w:rsidR="00010F3F" w:rsidRDefault="000A15E4">
          <w:pPr>
            <w:pStyle w:val="PadderBetweenControlandBody"/>
          </w:pPr>
        </w:p>
      </w:sdtContent>
    </w:sdt>
    <w:p w:rsidR="00D82C30" w:rsidRPr="00FE3C7C" w:rsidRDefault="00D82C30" w:rsidP="00FE3C7C">
      <w:pPr>
        <w:rPr>
          <w:b/>
          <w:sz w:val="24"/>
          <w:szCs w:val="24"/>
          <w:u w:val="single"/>
        </w:rPr>
      </w:pPr>
      <w:r w:rsidRPr="00FE3C7C">
        <w:rPr>
          <w:b/>
          <w:sz w:val="24"/>
          <w:szCs w:val="24"/>
          <w:u w:val="single"/>
        </w:rPr>
        <w:t>#</w:t>
      </w:r>
      <w:r w:rsidRPr="00FE3C7C">
        <w:rPr>
          <w:rFonts w:ascii="Times New Roman" w:hAnsi="Times New Roman" w:cs="Times New Roman"/>
          <w:b/>
          <w:sz w:val="24"/>
          <w:szCs w:val="24"/>
          <w:u w:val="single"/>
        </w:rPr>
        <w:t>Getting</w:t>
      </w:r>
      <w:r w:rsidRPr="00FE3C7C">
        <w:rPr>
          <w:b/>
          <w:sz w:val="24"/>
          <w:szCs w:val="24"/>
          <w:u w:val="single"/>
        </w:rPr>
        <w:t xml:space="preserve"> your code up and running on local machine.</w:t>
      </w:r>
    </w:p>
    <w:p w:rsidR="00181B57" w:rsidRPr="00C74289" w:rsidRDefault="00D82C30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It involves the processes like,</w:t>
      </w:r>
    </w:p>
    <w:p w:rsidR="00D82C30" w:rsidRPr="00C74289" w:rsidRDefault="00D82C30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Installation process</w:t>
      </w:r>
    </w:p>
    <w:p w:rsidR="00D82C30" w:rsidRPr="00C74289" w:rsidRDefault="00D82C30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Software dependencies</w:t>
      </w:r>
    </w:p>
    <w:p w:rsidR="00D82C30" w:rsidRPr="00C74289" w:rsidRDefault="00D82C30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Latest releases</w:t>
      </w:r>
    </w:p>
    <w:p w:rsidR="00D82C30" w:rsidRPr="00C74289" w:rsidRDefault="00D82C30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API references</w:t>
      </w:r>
    </w:p>
    <w:p w:rsidR="00BA337B" w:rsidRPr="00C74289" w:rsidRDefault="00181B57" w:rsidP="00C742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# </w:t>
      </w:r>
      <w:r w:rsidR="00BA337B" w:rsidRPr="00C74289">
        <w:rPr>
          <w:rFonts w:ascii="Times New Roman" w:hAnsi="Times New Roman" w:cs="Times New Roman"/>
          <w:sz w:val="24"/>
          <w:szCs w:val="24"/>
        </w:rPr>
        <w:t>Basic things to be done before in order to start working with API locally are as follows</w:t>
      </w:r>
    </w:p>
    <w:p w:rsidR="00D82C30" w:rsidRPr="00C74289" w:rsidRDefault="00D82C30" w:rsidP="00C742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Seed project for angular apps using ES6 and Web pack bundler.</w:t>
      </w:r>
    </w:p>
    <w:p w:rsidR="00D82C30" w:rsidRPr="00C74289" w:rsidRDefault="00D82C30" w:rsidP="00C742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This project was tested with the latest version of Node JS and npm,</w:t>
      </w:r>
    </w:p>
    <w:p w:rsidR="00D82C30" w:rsidRPr="00C74289" w:rsidRDefault="00D82C30" w:rsidP="00C742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Please make sure you have installed </w:t>
      </w:r>
    </w:p>
    <w:p w:rsidR="00BA337B" w:rsidRPr="00C74289" w:rsidRDefault="00BA337B" w:rsidP="00BA3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C30" w:rsidRPr="00C74289" w:rsidRDefault="00D82C30" w:rsidP="00C742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node.js with latest version </w:t>
      </w:r>
    </w:p>
    <w:p w:rsidR="00D82C30" w:rsidRPr="00C74289" w:rsidRDefault="00D82C30" w:rsidP="00C742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npm with latest version</w:t>
      </w:r>
    </w:p>
    <w:p w:rsidR="00D82C30" w:rsidRPr="00D82C30" w:rsidRDefault="00D82C30" w:rsidP="00D82C30">
      <w:pPr>
        <w:rPr>
          <w:rFonts w:ascii="Times New Roman" w:hAnsi="Times New Roman" w:cs="Times New Roman"/>
        </w:rPr>
      </w:pPr>
    </w:p>
    <w:p w:rsidR="0009694C" w:rsidRPr="00C74289" w:rsidRDefault="00D82C30" w:rsidP="00D82C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289">
        <w:rPr>
          <w:rFonts w:ascii="Times New Roman" w:hAnsi="Times New Roman" w:cs="Times New Roman"/>
          <w:b/>
          <w:sz w:val="28"/>
          <w:szCs w:val="28"/>
          <w:u w:val="single"/>
        </w:rPr>
        <w:t># Usage &amp; Develop</w:t>
      </w:r>
      <w:r w:rsidR="0009694C" w:rsidRPr="00C7428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Make sure you are at the Root of repository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Run 'npm install' to install dependencies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Run 'npm install auth0-js angular-lock angular-jwt angular-auth0@2.0.0-beta.2' to Install "auth0 lock dependencies"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Run 'npm install angular-chart.js angular-nvd3' to </w:t>
      </w:r>
      <w:r w:rsidR="0009694C" w:rsidRPr="00C74289">
        <w:rPr>
          <w:rFonts w:ascii="Times New Roman" w:hAnsi="Times New Roman" w:cs="Times New Roman"/>
          <w:sz w:val="24"/>
          <w:szCs w:val="24"/>
        </w:rPr>
        <w:t>install</w:t>
      </w:r>
      <w:r w:rsidRPr="00C74289">
        <w:rPr>
          <w:rFonts w:ascii="Times New Roman" w:hAnsi="Times New Roman" w:cs="Times New Roman"/>
          <w:sz w:val="24"/>
          <w:szCs w:val="24"/>
        </w:rPr>
        <w:t xml:space="preserve"> "Chart dependencies"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Run 'npm install angular-route@1.6.4 @uirouter/angularjs' to install "Route dependencies"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Run 'npm install angular-storage ng-dialog angular-paging json-tree2 angular-xeditable' to </w:t>
      </w:r>
      <w:r w:rsidR="0009694C" w:rsidRPr="00C74289">
        <w:rPr>
          <w:rFonts w:ascii="Times New Roman" w:hAnsi="Times New Roman" w:cs="Times New Roman"/>
          <w:sz w:val="24"/>
          <w:szCs w:val="24"/>
        </w:rPr>
        <w:t>install</w:t>
      </w:r>
      <w:r w:rsidRPr="00C74289">
        <w:rPr>
          <w:rFonts w:ascii="Times New Roman" w:hAnsi="Times New Roman" w:cs="Times New Roman"/>
          <w:sz w:val="24"/>
          <w:szCs w:val="24"/>
        </w:rPr>
        <w:t xml:space="preserve"> other dependencies</w:t>
      </w:r>
    </w:p>
    <w:p w:rsidR="00D82C30" w:rsidRPr="00C74289" w:rsidRDefault="00D82C30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Run 'gulp serve' if any error occurs like "node-sass" go with 'npm rebuild node-sass' or other error related to npm then </w:t>
      </w:r>
      <w:r w:rsidR="0009694C" w:rsidRPr="00C74289">
        <w:rPr>
          <w:rFonts w:ascii="Times New Roman" w:hAnsi="Times New Roman" w:cs="Times New Roman"/>
          <w:sz w:val="24"/>
          <w:szCs w:val="24"/>
        </w:rPr>
        <w:t>use ‘npm</w:t>
      </w:r>
      <w:r w:rsidRPr="00C74289">
        <w:rPr>
          <w:rFonts w:ascii="Times New Roman" w:hAnsi="Times New Roman" w:cs="Times New Roman"/>
          <w:sz w:val="24"/>
          <w:szCs w:val="24"/>
        </w:rPr>
        <w:t xml:space="preserve"> update'</w:t>
      </w:r>
    </w:p>
    <w:p w:rsidR="00D82C30" w:rsidRPr="00C74289" w:rsidRDefault="00E1115D" w:rsidP="00C742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>Open Browser and check “</w:t>
      </w:r>
      <w:hyperlink r:id="rId7" w:history="1">
        <w:r w:rsidR="00D82C30" w:rsidRPr="00C74289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="00D82C30" w:rsidRPr="00C74289">
        <w:rPr>
          <w:rFonts w:ascii="Times New Roman" w:hAnsi="Times New Roman" w:cs="Times New Roman"/>
          <w:sz w:val="24"/>
          <w:szCs w:val="24"/>
        </w:rPr>
        <w:t>"</w:t>
      </w:r>
    </w:p>
    <w:p w:rsidR="00D82C30" w:rsidRPr="00C74289" w:rsidRDefault="00D05372" w:rsidP="00D82C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4289">
        <w:rPr>
          <w:rFonts w:ascii="Times New Roman" w:hAnsi="Times New Roman" w:cs="Times New Roman"/>
          <w:b/>
          <w:sz w:val="28"/>
          <w:szCs w:val="28"/>
          <w:u w:val="single"/>
        </w:rPr>
        <w:t>Working with VCODE:</w:t>
      </w:r>
    </w:p>
    <w:p w:rsidR="00085889" w:rsidRPr="00C74289" w:rsidRDefault="00085889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Install latest “Visual Studio Code” from “</w:t>
      </w:r>
      <w:hyperlink r:id="rId8" w:history="1">
        <w:r w:rsidRPr="00C74289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</w:t>
        </w:r>
      </w:hyperlink>
      <w:r w:rsidRPr="00C74289">
        <w:rPr>
          <w:rFonts w:ascii="Times New Roman" w:hAnsi="Times New Roman" w:cs="Times New Roman"/>
          <w:sz w:val="24"/>
          <w:szCs w:val="24"/>
        </w:rPr>
        <w:t>” based on the system configuration.</w:t>
      </w:r>
    </w:p>
    <w:p w:rsidR="00BD1D1D" w:rsidRPr="00C74289" w:rsidRDefault="00BD1D1D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Go to ‘File’ and click “Open Folder”</w:t>
      </w:r>
    </w:p>
    <w:p w:rsidR="00BD1D1D" w:rsidRPr="00C74289" w:rsidRDefault="00BD1D1D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Go to the folder path of the latest source code and click “OK”</w:t>
      </w:r>
    </w:p>
    <w:p w:rsidR="00BD1D1D" w:rsidRPr="00C74289" w:rsidRDefault="00BD1D1D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Then, open command prompt in VCODE using “Ctrl + ` ” key</w:t>
      </w:r>
    </w:p>
    <w:p w:rsidR="00BD1D1D" w:rsidRPr="00C74289" w:rsidRDefault="00BD1D1D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Make sure you are at the root level and run Gulp Server to check whether it was installed and working properly or not.</w:t>
      </w:r>
    </w:p>
    <w:p w:rsidR="004361A8" w:rsidRPr="00C74289" w:rsidRDefault="00BD1D1D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If it was installed perfectly then, it should return a confirmation as “Web pack Compiled Successfully”</w:t>
      </w:r>
    </w:p>
    <w:p w:rsidR="00085889" w:rsidRPr="00C74289" w:rsidRDefault="004361A8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If any error related to packages go with ‘</w:t>
      </w:r>
      <w:r w:rsidRPr="00C74289">
        <w:rPr>
          <w:rFonts w:ascii="Courier New" w:hAnsi="Courier New" w:cs="Courier New"/>
          <w:b/>
          <w:color w:val="4D4D4D"/>
          <w:sz w:val="24"/>
          <w:szCs w:val="24"/>
          <w:shd w:val="clear" w:color="auto" w:fill="F0F0F0"/>
        </w:rPr>
        <w:t>npm install --save gulp-install</w:t>
      </w:r>
      <w:r w:rsidRPr="00C74289">
        <w:rPr>
          <w:rFonts w:ascii="Times New Roman" w:hAnsi="Times New Roman" w:cs="Times New Roman"/>
          <w:sz w:val="24"/>
          <w:szCs w:val="24"/>
        </w:rPr>
        <w:t>’</w:t>
      </w:r>
    </w:p>
    <w:p w:rsidR="0075537A" w:rsidRPr="00C74289" w:rsidRDefault="0075537A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Then, open another command prompt and make sure you are at ‘srv’ folder path and run ‘node index.js’</w:t>
      </w:r>
    </w:p>
    <w:p w:rsidR="0075537A" w:rsidRPr="00C74289" w:rsidRDefault="0075537A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Then, the node server starts working and should return a message as “Port listening to 3000” and “Magic Happens at (port number)”</w:t>
      </w:r>
    </w:p>
    <w:p w:rsidR="0075537A" w:rsidRPr="00C74289" w:rsidRDefault="0075537A" w:rsidP="00C742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Go to browser and open   “</w:t>
      </w:r>
      <w:hyperlink r:id="rId9" w:history="1">
        <w:r w:rsidRPr="00C74289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Pr="00C74289">
        <w:rPr>
          <w:rFonts w:ascii="Times New Roman" w:hAnsi="Times New Roman" w:cs="Times New Roman"/>
          <w:sz w:val="24"/>
          <w:szCs w:val="24"/>
        </w:rPr>
        <w:t>”</w:t>
      </w:r>
    </w:p>
    <w:p w:rsidR="0075537A" w:rsidRPr="00C74289" w:rsidRDefault="0075537A" w:rsidP="00C7428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74289">
        <w:rPr>
          <w:rFonts w:ascii="Times New Roman" w:hAnsi="Times New Roman" w:cs="Times New Roman"/>
          <w:sz w:val="24"/>
          <w:szCs w:val="24"/>
        </w:rPr>
        <w:t xml:space="preserve">Ultimately if everything went fine </w:t>
      </w:r>
      <w:r w:rsidR="007818CB" w:rsidRPr="00C74289">
        <w:rPr>
          <w:rFonts w:ascii="Times New Roman" w:hAnsi="Times New Roman" w:cs="Times New Roman"/>
          <w:sz w:val="24"/>
          <w:szCs w:val="24"/>
        </w:rPr>
        <w:t>you can observe dashboard with admin login assigned in the authentication part.</w:t>
      </w:r>
    </w:p>
    <w:p w:rsidR="00D82C30" w:rsidRPr="000A15E4" w:rsidRDefault="007818CB" w:rsidP="000A15E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4289">
        <w:rPr>
          <w:rFonts w:ascii="Times New Roman" w:hAnsi="Times New Roman" w:cs="Times New Roman"/>
          <w:sz w:val="24"/>
          <w:szCs w:val="24"/>
        </w:rPr>
        <w:t>Hence, the local VCODE process to work with WEB API completed successfully.</w:t>
      </w:r>
      <w:bookmarkStart w:id="0" w:name="_GoBack"/>
      <w:bookmarkEnd w:id="0"/>
    </w:p>
    <w:sectPr w:rsidR="00D82C30" w:rsidRPr="000A15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B26"/>
    <w:multiLevelType w:val="hybridMultilevel"/>
    <w:tmpl w:val="C55AA80C"/>
    <w:lvl w:ilvl="0" w:tplc="16EA624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06ADB"/>
    <w:multiLevelType w:val="hybridMultilevel"/>
    <w:tmpl w:val="D498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EF7"/>
    <w:multiLevelType w:val="hybridMultilevel"/>
    <w:tmpl w:val="26700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FB2"/>
    <w:multiLevelType w:val="hybridMultilevel"/>
    <w:tmpl w:val="2320E28E"/>
    <w:lvl w:ilvl="0" w:tplc="E834C5D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10FC1"/>
    <w:multiLevelType w:val="hybridMultilevel"/>
    <w:tmpl w:val="E8FED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106B"/>
    <w:multiLevelType w:val="hybridMultilevel"/>
    <w:tmpl w:val="F92E110A"/>
    <w:lvl w:ilvl="0" w:tplc="E834C5D8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0E7DB4"/>
    <w:multiLevelType w:val="hybridMultilevel"/>
    <w:tmpl w:val="70F83BFE"/>
    <w:lvl w:ilvl="0" w:tplc="16EA624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9252E"/>
    <w:multiLevelType w:val="hybridMultilevel"/>
    <w:tmpl w:val="65AAC3D4"/>
    <w:lvl w:ilvl="0" w:tplc="E834C5D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8469F"/>
    <w:multiLevelType w:val="hybridMultilevel"/>
    <w:tmpl w:val="15A23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69FF"/>
    <w:multiLevelType w:val="hybridMultilevel"/>
    <w:tmpl w:val="2E2CBB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9234D"/>
    <w:multiLevelType w:val="hybridMultilevel"/>
    <w:tmpl w:val="C3DEB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83948"/>
    <w:multiLevelType w:val="hybridMultilevel"/>
    <w:tmpl w:val="57C8FE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926083"/>
    <w:multiLevelType w:val="hybridMultilevel"/>
    <w:tmpl w:val="9030174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AA1ABA"/>
    <w:multiLevelType w:val="hybridMultilevel"/>
    <w:tmpl w:val="0398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776F3"/>
    <w:multiLevelType w:val="hybridMultilevel"/>
    <w:tmpl w:val="400A2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53BE4"/>
    <w:multiLevelType w:val="hybridMultilevel"/>
    <w:tmpl w:val="A3521A38"/>
    <w:lvl w:ilvl="0" w:tplc="E834C5D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D17A5"/>
    <w:multiLevelType w:val="hybridMultilevel"/>
    <w:tmpl w:val="DD5497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20865"/>
    <w:multiLevelType w:val="hybridMultilevel"/>
    <w:tmpl w:val="105E408E"/>
    <w:lvl w:ilvl="0" w:tplc="16EA62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21CCA"/>
    <w:multiLevelType w:val="hybridMultilevel"/>
    <w:tmpl w:val="443ADADE"/>
    <w:lvl w:ilvl="0" w:tplc="16EA62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16C9B"/>
    <w:multiLevelType w:val="hybridMultilevel"/>
    <w:tmpl w:val="AF026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CE06EB"/>
    <w:multiLevelType w:val="hybridMultilevel"/>
    <w:tmpl w:val="132A7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2685"/>
    <w:multiLevelType w:val="hybridMultilevel"/>
    <w:tmpl w:val="13203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55B7C"/>
    <w:multiLevelType w:val="hybridMultilevel"/>
    <w:tmpl w:val="FF68E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C44B5"/>
    <w:multiLevelType w:val="hybridMultilevel"/>
    <w:tmpl w:val="1B42FC68"/>
    <w:lvl w:ilvl="0" w:tplc="E834C5D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20"/>
  </w:num>
  <w:num w:numId="5">
    <w:abstractNumId w:val="22"/>
  </w:num>
  <w:num w:numId="6">
    <w:abstractNumId w:val="16"/>
  </w:num>
  <w:num w:numId="7">
    <w:abstractNumId w:val="10"/>
  </w:num>
  <w:num w:numId="8">
    <w:abstractNumId w:val="13"/>
  </w:num>
  <w:num w:numId="9">
    <w:abstractNumId w:val="17"/>
  </w:num>
  <w:num w:numId="10">
    <w:abstractNumId w:val="6"/>
  </w:num>
  <w:num w:numId="11">
    <w:abstractNumId w:val="0"/>
  </w:num>
  <w:num w:numId="12">
    <w:abstractNumId w:val="18"/>
  </w:num>
  <w:num w:numId="13">
    <w:abstractNumId w:val="8"/>
  </w:num>
  <w:num w:numId="14">
    <w:abstractNumId w:val="19"/>
  </w:num>
  <w:num w:numId="15">
    <w:abstractNumId w:val="12"/>
  </w:num>
  <w:num w:numId="16">
    <w:abstractNumId w:val="11"/>
  </w:num>
  <w:num w:numId="17">
    <w:abstractNumId w:val="9"/>
  </w:num>
  <w:num w:numId="18">
    <w:abstractNumId w:val="14"/>
  </w:num>
  <w:num w:numId="19">
    <w:abstractNumId w:val="3"/>
  </w:num>
  <w:num w:numId="20">
    <w:abstractNumId w:val="5"/>
  </w:num>
  <w:num w:numId="21">
    <w:abstractNumId w:val="23"/>
  </w:num>
  <w:num w:numId="22">
    <w:abstractNumId w:val="4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22447"/>
    <w:rsid w:val="00010F3F"/>
    <w:rsid w:val="00085889"/>
    <w:rsid w:val="0009694C"/>
    <w:rsid w:val="000A15E4"/>
    <w:rsid w:val="000C347A"/>
    <w:rsid w:val="00181B57"/>
    <w:rsid w:val="00193E75"/>
    <w:rsid w:val="001E218D"/>
    <w:rsid w:val="00365A06"/>
    <w:rsid w:val="003E328C"/>
    <w:rsid w:val="00411344"/>
    <w:rsid w:val="00422447"/>
    <w:rsid w:val="004361A8"/>
    <w:rsid w:val="00533AF3"/>
    <w:rsid w:val="006533A8"/>
    <w:rsid w:val="0075537A"/>
    <w:rsid w:val="007818CB"/>
    <w:rsid w:val="00A3413A"/>
    <w:rsid w:val="00AA7784"/>
    <w:rsid w:val="00B350E4"/>
    <w:rsid w:val="00B41461"/>
    <w:rsid w:val="00BA337B"/>
    <w:rsid w:val="00BC4ADB"/>
    <w:rsid w:val="00BD1D1D"/>
    <w:rsid w:val="00C66665"/>
    <w:rsid w:val="00C74289"/>
    <w:rsid w:val="00D05372"/>
    <w:rsid w:val="00D46A4D"/>
    <w:rsid w:val="00D82C30"/>
    <w:rsid w:val="00E1115D"/>
    <w:rsid w:val="00E72BF7"/>
    <w:rsid w:val="00EA2761"/>
    <w:rsid w:val="00F20F70"/>
    <w:rsid w:val="00F7789B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1619"/>
  <w15:docId w15:val="{87A703EE-ABB2-4C11-BDB1-6DDFB1C2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 w:unhideWhenUsed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EA2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3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00185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0503B-22CA-4F50-A842-DB1BE280A0BA}"/>
      </w:docPartPr>
      <w:docPartBody>
        <w:p w:rsidR="00F42341" w:rsidRDefault="003137C1">
          <w:r w:rsidRPr="0016291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11"/>
    <w:rsid w:val="002F40B4"/>
    <w:rsid w:val="003137C1"/>
    <w:rsid w:val="00597BA0"/>
    <w:rsid w:val="006A4011"/>
    <w:rsid w:val="00750895"/>
    <w:rsid w:val="00F4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7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WEB API Local Procedure: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 Kosuru</dc:creator>
  <cp:keywords/>
  <dc:description/>
  <cp:lastModifiedBy>Ajay Kumar Kosuru</cp:lastModifiedBy>
  <cp:revision>53</cp:revision>
  <dcterms:created xsi:type="dcterms:W3CDTF">2017-08-04T06:35:00Z</dcterms:created>
  <dcterms:modified xsi:type="dcterms:W3CDTF">2017-08-07T06:14:00Z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