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ascii="Times New Roman" w:hAnsi="Times New Roman" w:cs="Times New Roman"/>
              <w:sz w:val="44"/>
              <w:szCs w:val="44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222F25" w:rsidRPr="0092739B" w:rsidRDefault="00374BF4">
              <w:pPr>
                <w:pStyle w:val="Publishwithline"/>
                <w:rPr>
                  <w:sz w:val="44"/>
                  <w:szCs w:val="44"/>
                </w:rPr>
              </w:pPr>
              <w:r w:rsidRPr="0092739B">
                <w:rPr>
                  <w:rFonts w:ascii="Times New Roman" w:hAnsi="Times New Roman" w:cs="Times New Roman"/>
                  <w:sz w:val="44"/>
                  <w:szCs w:val="44"/>
                </w:rPr>
                <w:t>DEVOPS:</w:t>
              </w:r>
            </w:p>
          </w:sdtContent>
        </w:sdt>
        <w:p w:rsidR="00222F25" w:rsidRDefault="00222F25">
          <w:pPr>
            <w:pStyle w:val="underline"/>
          </w:pPr>
        </w:p>
        <w:p w:rsidR="00222F25" w:rsidRDefault="00CA6A89">
          <w:pPr>
            <w:pStyle w:val="PadderBetweenControlandBody"/>
          </w:pPr>
        </w:p>
      </w:sdtContent>
    </w:sdt>
    <w:p w:rsidR="00222F25" w:rsidRPr="0092739B" w:rsidRDefault="0092739B">
      <w:pPr>
        <w:rPr>
          <w:rFonts w:ascii="Times New Roman" w:hAnsi="Times New Roman" w:cs="Times New Roman"/>
          <w:sz w:val="36"/>
          <w:szCs w:val="36"/>
        </w:rPr>
      </w:pPr>
      <w:r w:rsidRPr="0092739B">
        <w:rPr>
          <w:rFonts w:ascii="Times New Roman" w:hAnsi="Times New Roman" w:cs="Times New Roman"/>
          <w:sz w:val="36"/>
          <w:szCs w:val="36"/>
        </w:rPr>
        <w:t>What is a Devop?</w:t>
      </w:r>
      <w:r w:rsidR="00980997" w:rsidRPr="00980997">
        <w:rPr>
          <w:noProof/>
        </w:rPr>
        <w:t xml:space="preserve"> </w:t>
      </w:r>
      <w:r w:rsidR="00980997">
        <w:rPr>
          <w:noProof/>
        </w:rPr>
        <w:t xml:space="preserve">                                                     </w:t>
      </w:r>
    </w:p>
    <w:p w:rsidR="008022B8" w:rsidRPr="008022B8" w:rsidRDefault="0092739B" w:rsidP="00CE3E87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32"/>
          <w:szCs w:val="32"/>
        </w:rPr>
      </w:pPr>
      <w:r w:rsidRPr="0092739B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DevOps</w:t>
      </w:r>
      <w:r w:rsidRPr="0092739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</w:t>
      </w:r>
      <w:r w:rsidR="008022B8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("Development" and "Operations")</w:t>
      </w:r>
      <w:r w:rsidR="00980997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</w:p>
    <w:p w:rsidR="0092739B" w:rsidRDefault="008022B8" w:rsidP="00CE3E87">
      <w:pPr>
        <w:ind w:left="720"/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    is a </w:t>
      </w:r>
      <w:r w:rsidRPr="000C7B23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Software Development and Delivery Process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that emphasizes </w:t>
      </w:r>
      <w:r w:rsidRPr="000C7B23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Communication and Collaboration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between </w:t>
      </w:r>
      <w:r w:rsidRPr="000C7B23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Product M</w:t>
      </w:r>
      <w:r w:rsidR="0092739B" w:rsidRPr="000C7B23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 xml:space="preserve">anagement, </w:t>
      </w:r>
      <w:r w:rsidRPr="000C7B23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 xml:space="preserve">Software Development, and Operations </w:t>
      </w:r>
      <w:r w:rsidR="00980997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Professionals.</w:t>
      </w:r>
    </w:p>
    <w:p w:rsidR="00980997" w:rsidRPr="00980997" w:rsidRDefault="00980997" w:rsidP="008022B8">
      <w:pPr>
        <w:ind w:left="360"/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</w:p>
    <w:p w:rsidR="00980997" w:rsidRDefault="00980997" w:rsidP="00CE3E87">
      <w:pPr>
        <w:rPr>
          <w:rFonts w:ascii="Times New Roman" w:hAnsi="Times New Roman" w:cs="Times New Roman"/>
          <w:b/>
          <w:noProof/>
          <w:sz w:val="40"/>
          <w:szCs w:val="40"/>
        </w:rPr>
      </w:pPr>
      <w:r w:rsidRPr="00980997">
        <w:rPr>
          <w:rFonts w:ascii="Times New Roman" w:hAnsi="Times New Roman" w:cs="Times New Roman"/>
          <w:b/>
          <w:noProof/>
          <w:sz w:val="40"/>
          <w:szCs w:val="40"/>
        </w:rPr>
        <w:t>Devop Tools:</w:t>
      </w:r>
    </w:p>
    <w:p w:rsidR="00980997" w:rsidRDefault="0030525E" w:rsidP="00CE3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30525E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N</w:t>
        </w:r>
        <w:r w:rsidRPr="0030525E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agios</w:t>
        </w:r>
      </w:hyperlink>
      <w:r w:rsidRPr="0030525E">
        <w:rPr>
          <w:rFonts w:ascii="Times New Roman" w:hAnsi="Times New Roman" w:cs="Times New Roman"/>
          <w:noProof/>
          <w:sz w:val="28"/>
          <w:szCs w:val="28"/>
        </w:rPr>
        <w:t xml:space="preserve"> &amp; </w:t>
      </w:r>
      <w:hyperlink r:id="rId8" w:history="1">
        <w:r w:rsidRPr="00AB0C0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Icin</w:t>
        </w:r>
        <w:r w:rsidRPr="00AB0C0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ga</w:t>
        </w:r>
      </w:hyperlink>
    </w:p>
    <w:p w:rsidR="0030525E" w:rsidRDefault="00AB0C0C" w:rsidP="00CE3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="0030525E" w:rsidRPr="00AB0C0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M</w:t>
        </w:r>
        <w:r w:rsidR="0030525E" w:rsidRPr="00AB0C0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onit</w:t>
        </w:r>
      </w:hyperlink>
    </w:p>
    <w:p w:rsidR="0030525E" w:rsidRDefault="00AB0C0C" w:rsidP="00CE3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30525E" w:rsidRPr="00AB0C0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L</w:t>
        </w:r>
        <w:r w:rsidR="0030525E" w:rsidRPr="00AB0C0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ogz.IO</w:t>
        </w:r>
      </w:hyperlink>
    </w:p>
    <w:p w:rsidR="0030525E" w:rsidRDefault="00AB0C0C" w:rsidP="00CE3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30525E" w:rsidRPr="00AB0C0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Consul.IO</w:t>
        </w:r>
      </w:hyperlink>
    </w:p>
    <w:p w:rsidR="0030525E" w:rsidRDefault="00AB0C0C" w:rsidP="00CE3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30525E" w:rsidRPr="00AB0C0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Jenkins</w:t>
        </w:r>
      </w:hyperlink>
    </w:p>
    <w:p w:rsidR="0030525E" w:rsidRDefault="00AB0C0C" w:rsidP="00CE3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3" w:history="1">
        <w:r w:rsidR="0030525E" w:rsidRPr="00AB0C0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Docker</w:t>
        </w:r>
      </w:hyperlink>
    </w:p>
    <w:p w:rsidR="0030525E" w:rsidRDefault="00AB0C0C" w:rsidP="00CE3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4" w:history="1">
        <w:r w:rsidR="0030525E" w:rsidRPr="00AB0C0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Ansible</w:t>
        </w:r>
      </w:hyperlink>
    </w:p>
    <w:p w:rsidR="0030525E" w:rsidRDefault="00AB0C0C" w:rsidP="00CE3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AB0C0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Collectd</w:t>
        </w:r>
      </w:hyperlink>
    </w:p>
    <w:p w:rsidR="00AB0C0C" w:rsidRDefault="00AB0C0C" w:rsidP="00CE3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AB0C0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Collectl</w:t>
        </w:r>
      </w:hyperlink>
    </w:p>
    <w:p w:rsidR="00F1405B" w:rsidRDefault="00AB0C0C" w:rsidP="00CE3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7" w:history="1">
        <w:r w:rsidR="0030525E" w:rsidRPr="00AB0C0C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Git</w:t>
        </w:r>
      </w:hyperlink>
    </w:p>
    <w:p w:rsidR="0030525E" w:rsidRDefault="00AB0C0C" w:rsidP="00CE3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8" w:history="1">
        <w:r w:rsidR="0030525E" w:rsidRPr="00F1405B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GitHub</w:t>
        </w:r>
      </w:hyperlink>
      <w:bookmarkStart w:id="0" w:name="_GoBack"/>
      <w:bookmarkEnd w:id="0"/>
    </w:p>
    <w:p w:rsidR="00CA6A89" w:rsidRDefault="00CA6A89" w:rsidP="00CE3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9" w:history="1">
        <w:r w:rsidRPr="00CA6A89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Bamboo</w:t>
        </w:r>
      </w:hyperlink>
    </w:p>
    <w:p w:rsidR="00142E77" w:rsidRDefault="00142E77" w:rsidP="00142E77">
      <w:pPr>
        <w:rPr>
          <w:rFonts w:ascii="Times New Roman" w:hAnsi="Times New Roman" w:cs="Times New Roman"/>
          <w:sz w:val="28"/>
          <w:szCs w:val="28"/>
        </w:rPr>
      </w:pPr>
    </w:p>
    <w:p w:rsidR="00142E77" w:rsidRDefault="00142E77" w:rsidP="00142E77">
      <w:pPr>
        <w:rPr>
          <w:rFonts w:ascii="Times New Roman" w:hAnsi="Times New Roman" w:cs="Times New Roman"/>
          <w:b/>
          <w:sz w:val="28"/>
          <w:szCs w:val="28"/>
        </w:rPr>
      </w:pPr>
      <w:r w:rsidRPr="00142E77">
        <w:rPr>
          <w:rFonts w:ascii="Times New Roman" w:hAnsi="Times New Roman" w:cs="Times New Roman"/>
          <w:b/>
          <w:sz w:val="28"/>
          <w:szCs w:val="28"/>
        </w:rPr>
        <w:t>Working with Devops:</w:t>
      </w:r>
    </w:p>
    <w:p w:rsidR="003153FA" w:rsidRPr="003153FA" w:rsidRDefault="003153FA" w:rsidP="009F56A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53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Code </w:t>
      </w:r>
    </w:p>
    <w:p w:rsidR="003153FA" w:rsidRDefault="003153FA" w:rsidP="009F56A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53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Code Development &amp; R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eview</w:t>
      </w:r>
    </w:p>
    <w:p w:rsidR="003153FA" w:rsidRDefault="003153FA" w:rsidP="009F56A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53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Source Code Management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Tools</w:t>
      </w:r>
    </w:p>
    <w:p w:rsidR="003153FA" w:rsidRPr="003153FA" w:rsidRDefault="003153FA" w:rsidP="009F56A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Code M</w:t>
      </w:r>
      <w:r w:rsidRPr="003153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erging</w:t>
      </w:r>
    </w:p>
    <w:p w:rsidR="003153FA" w:rsidRPr="003153FA" w:rsidRDefault="003153FA" w:rsidP="009F56A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53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Build </w:t>
      </w:r>
    </w:p>
    <w:p w:rsidR="003153FA" w:rsidRDefault="003153FA" w:rsidP="009F56A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53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Continuous Integration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Tools</w:t>
      </w:r>
    </w:p>
    <w:p w:rsidR="003153FA" w:rsidRPr="003153FA" w:rsidRDefault="003153FA" w:rsidP="009F56A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Build S</w:t>
      </w:r>
      <w:r w:rsidRPr="003153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tatus</w:t>
      </w:r>
    </w:p>
    <w:p w:rsidR="003153FA" w:rsidRPr="003153FA" w:rsidRDefault="003153FA" w:rsidP="009F56A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53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Test </w:t>
      </w:r>
    </w:p>
    <w:p w:rsidR="003153FA" w:rsidRPr="003153FA" w:rsidRDefault="003153FA" w:rsidP="009F56A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20" w:tooltip="Continuous testing" w:history="1">
        <w:r w:rsidRPr="003153F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Continuous Testing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T</w:t>
      </w:r>
      <w:r w:rsidRPr="003153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ools that provide feedback on business risks</w:t>
      </w:r>
    </w:p>
    <w:p w:rsidR="003153FA" w:rsidRPr="003153FA" w:rsidRDefault="003153FA" w:rsidP="009F56A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53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Package</w:t>
      </w:r>
    </w:p>
    <w:p w:rsidR="003153FA" w:rsidRPr="003153FA" w:rsidRDefault="003153FA" w:rsidP="009F56A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21" w:tooltip="Binary repository manager" w:history="1">
        <w:r w:rsidRPr="003153F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Artifact repository</w:t>
        </w:r>
      </w:hyperlink>
      <w:r w:rsidRPr="003153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application pre-deployment staging</w:t>
      </w:r>
    </w:p>
    <w:p w:rsidR="003153FA" w:rsidRPr="003153FA" w:rsidRDefault="003153FA" w:rsidP="009F56A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53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Release</w:t>
      </w:r>
    </w:p>
    <w:p w:rsidR="003153FA" w:rsidRPr="003153FA" w:rsidRDefault="003153FA" w:rsidP="009F56A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53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change management, release approvals, </w:t>
      </w:r>
      <w:hyperlink r:id="rId22" w:tooltip="Application release automation" w:history="1">
        <w:r w:rsidRPr="003153F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release automation</w:t>
        </w:r>
      </w:hyperlink>
    </w:p>
    <w:p w:rsidR="003153FA" w:rsidRPr="003153FA" w:rsidRDefault="003153FA" w:rsidP="009F56A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53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Configure </w:t>
      </w:r>
    </w:p>
    <w:p w:rsidR="006D0BEA" w:rsidRDefault="003153FA" w:rsidP="009F56A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53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Infrastructur</w:t>
      </w:r>
      <w:r w:rsidR="006D0B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 configuration and Management</w:t>
      </w:r>
    </w:p>
    <w:p w:rsidR="003153FA" w:rsidRPr="006D0BEA" w:rsidRDefault="003153FA" w:rsidP="009F56A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23" w:tooltip="Infrastructure as Code" w:history="1">
        <w:r w:rsidRPr="006D0BE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Infrastructure as Code</w:t>
        </w:r>
      </w:hyperlink>
      <w:r w:rsidRPr="006D0B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tools</w:t>
      </w:r>
    </w:p>
    <w:p w:rsidR="003153FA" w:rsidRPr="003153FA" w:rsidRDefault="003153FA" w:rsidP="009F56A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53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Monitor </w:t>
      </w:r>
    </w:p>
    <w:p w:rsidR="00835F74" w:rsidRDefault="003153FA" w:rsidP="009F56A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24" w:tooltip="Application performance management" w:history="1">
        <w:r w:rsidRPr="003153F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Applications performance monitoring</w:t>
        </w:r>
      </w:hyperlink>
    </w:p>
    <w:p w:rsidR="003153FA" w:rsidRDefault="00835F74" w:rsidP="009F56A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End U</w:t>
      </w:r>
      <w:r w:rsidR="003153FA" w:rsidRPr="003153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ser experience</w:t>
      </w:r>
    </w:p>
    <w:p w:rsidR="006D0BEA" w:rsidRDefault="006D0BEA" w:rsidP="006D0BEA">
      <w:pPr>
        <w:shd w:val="clear" w:color="auto" w:fill="FFFFFF"/>
        <w:spacing w:before="100" w:beforeAutospacing="1" w:after="24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D0BE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Goals of Devops:</w:t>
      </w:r>
    </w:p>
    <w:p w:rsidR="006D0BEA" w:rsidRPr="006D0BEA" w:rsidRDefault="006D0BEA" w:rsidP="006D0BEA">
      <w:pPr>
        <w:numPr>
          <w:ilvl w:val="0"/>
          <w:numId w:val="5"/>
        </w:numPr>
        <w:shd w:val="clear" w:color="auto" w:fill="FFFFFF"/>
        <w:spacing w:before="100" w:beforeAutospacing="1" w:after="24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Improved deployment frequency</w:t>
      </w:r>
    </w:p>
    <w:p w:rsidR="006D0BEA" w:rsidRPr="006D0BEA" w:rsidRDefault="006D0BEA" w:rsidP="006D0BEA">
      <w:pPr>
        <w:numPr>
          <w:ilvl w:val="0"/>
          <w:numId w:val="5"/>
        </w:numPr>
        <w:shd w:val="clear" w:color="auto" w:fill="FFFFFF"/>
        <w:spacing w:before="100" w:beforeAutospacing="1" w:after="24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6D0BEA">
        <w:rPr>
          <w:rFonts w:ascii="Times New Roman" w:eastAsia="Times New Roman" w:hAnsi="Times New Roman" w:cs="Times New Roman"/>
          <w:color w:val="222222"/>
          <w:sz w:val="28"/>
          <w:szCs w:val="28"/>
        </w:rPr>
        <w:t>Faster </w:t>
      </w:r>
      <w:hyperlink r:id="rId25" w:tooltip="Time to market" w:history="1">
        <w:r w:rsidRPr="006D0BEA">
          <w:rPr>
            <w:rFonts w:ascii="Times New Roman" w:eastAsia="Times New Roman" w:hAnsi="Times New Roman" w:cs="Times New Roman"/>
            <w:color w:val="0B0080"/>
            <w:sz w:val="28"/>
            <w:szCs w:val="28"/>
          </w:rPr>
          <w:t>time to market</w:t>
        </w:r>
      </w:hyperlink>
    </w:p>
    <w:p w:rsidR="006D0BEA" w:rsidRPr="006D0BEA" w:rsidRDefault="006D0BEA" w:rsidP="006D0BEA">
      <w:pPr>
        <w:numPr>
          <w:ilvl w:val="0"/>
          <w:numId w:val="5"/>
        </w:numPr>
        <w:shd w:val="clear" w:color="auto" w:fill="FFFFFF"/>
        <w:spacing w:before="100" w:beforeAutospacing="1" w:after="24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6D0BE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Lower failure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rate of new releases</w:t>
      </w:r>
    </w:p>
    <w:p w:rsidR="006D0BEA" w:rsidRPr="006D0BEA" w:rsidRDefault="006D0BEA" w:rsidP="006D0BEA">
      <w:pPr>
        <w:numPr>
          <w:ilvl w:val="0"/>
          <w:numId w:val="5"/>
        </w:numPr>
        <w:shd w:val="clear" w:color="auto" w:fill="FFFFFF"/>
        <w:spacing w:before="100" w:beforeAutospacing="1" w:after="24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6D0BEA">
        <w:rPr>
          <w:rFonts w:ascii="Times New Roman" w:eastAsia="Times New Roman" w:hAnsi="Times New Roman" w:cs="Times New Roman"/>
          <w:color w:val="222222"/>
          <w:sz w:val="28"/>
          <w:szCs w:val="28"/>
        </w:rPr>
        <w:t>Sh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ortened lead time between fixes</w:t>
      </w:r>
    </w:p>
    <w:p w:rsidR="006D0BEA" w:rsidRPr="006D0BEA" w:rsidRDefault="006D0BEA" w:rsidP="006D0BEA">
      <w:pPr>
        <w:numPr>
          <w:ilvl w:val="0"/>
          <w:numId w:val="5"/>
        </w:numPr>
        <w:shd w:val="clear" w:color="auto" w:fill="FFFFFF"/>
        <w:spacing w:before="100" w:beforeAutospacing="1" w:after="24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6D0BEA">
        <w:rPr>
          <w:rFonts w:ascii="Times New Roman" w:eastAsia="Times New Roman" w:hAnsi="Times New Roman" w:cs="Times New Roman"/>
          <w:color w:val="222222"/>
          <w:sz w:val="28"/>
          <w:szCs w:val="28"/>
        </w:rPr>
        <w:t>Faster mean time to recovery (in the event of a new release crashing or otherwise disabling the current system).</w:t>
      </w:r>
    </w:p>
    <w:p w:rsidR="006D0BEA" w:rsidRPr="009F56AB" w:rsidRDefault="006D0BEA" w:rsidP="006D0BEA">
      <w:pPr>
        <w:shd w:val="clear" w:color="auto" w:fill="FFFFFF"/>
        <w:spacing w:before="100" w:beforeAutospacing="1" w:after="24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3153FA" w:rsidRDefault="009F56AB" w:rsidP="00142E77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9F56A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Continuous</w:t>
      </w:r>
      <w:r w:rsidRPr="009F56A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Integration:</w:t>
      </w:r>
    </w:p>
    <w:p w:rsidR="009F56AB" w:rsidRDefault="009F56AB" w:rsidP="00142E7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F56AB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Continuous Integration</w:t>
      </w:r>
      <w:r w:rsidRPr="009F56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(CI) is a development practice that requires developers to </w:t>
      </w:r>
      <w:r w:rsidRPr="009F56AB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integrate</w:t>
      </w:r>
      <w:r w:rsidRPr="009F56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code into a shared repository several times a day. Each check-in is then verified by an automated build, allowing teams to detect problems early.</w:t>
      </w:r>
    </w:p>
    <w:p w:rsidR="009F56AB" w:rsidRDefault="009F56AB" w:rsidP="00142E7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F56AB" w:rsidRDefault="009F56AB" w:rsidP="00142E7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F56AB" w:rsidRDefault="009F56AB" w:rsidP="00142E7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F56AB" w:rsidRDefault="009F56AB" w:rsidP="00142E7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F56AB" w:rsidRDefault="009F56AB" w:rsidP="00142E7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F56AB" w:rsidRDefault="009F56AB" w:rsidP="00142E7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F56AB" w:rsidRPr="009F56AB" w:rsidRDefault="009F56AB" w:rsidP="00142E77">
      <w:pPr>
        <w:rPr>
          <w:rFonts w:ascii="Times New Roman" w:hAnsi="Times New Roman" w:cs="Times New Roman"/>
          <w:b/>
          <w:sz w:val="28"/>
          <w:szCs w:val="28"/>
        </w:rPr>
      </w:pPr>
    </w:p>
    <w:p w:rsidR="00CE3E87" w:rsidRPr="00CE3E87" w:rsidRDefault="00CE3E87" w:rsidP="00CE3E87">
      <w:pPr>
        <w:rPr>
          <w:rFonts w:ascii="Times New Roman" w:hAnsi="Times New Roman" w:cs="Times New Roman"/>
          <w:sz w:val="28"/>
          <w:szCs w:val="28"/>
        </w:rPr>
      </w:pPr>
    </w:p>
    <w:p w:rsidR="0030525E" w:rsidRPr="0030525E" w:rsidRDefault="0030525E" w:rsidP="00AB0C0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sectPr w:rsidR="0030525E" w:rsidRPr="0030525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917DC"/>
    <w:multiLevelType w:val="hybridMultilevel"/>
    <w:tmpl w:val="F03A9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05911"/>
    <w:multiLevelType w:val="hybridMultilevel"/>
    <w:tmpl w:val="12CC9F7A"/>
    <w:lvl w:ilvl="0" w:tplc="CED08836">
      <w:numFmt w:val="bullet"/>
      <w:lvlText w:val=""/>
      <w:lvlJc w:val="left"/>
      <w:pPr>
        <w:ind w:left="1488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" w15:restartNumberingAfterBreak="0">
    <w:nsid w:val="4B232FBD"/>
    <w:multiLevelType w:val="multilevel"/>
    <w:tmpl w:val="360E2E6C"/>
    <w:lvl w:ilvl="0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440"/>
        </w:tabs>
        <w:ind w:left="74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160"/>
        </w:tabs>
        <w:ind w:left="816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C86EFD"/>
    <w:multiLevelType w:val="hybridMultilevel"/>
    <w:tmpl w:val="79C02A5C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48" w:hanging="360"/>
      </w:pPr>
    </w:lvl>
    <w:lvl w:ilvl="2" w:tplc="4009001B" w:tentative="1">
      <w:start w:val="1"/>
      <w:numFmt w:val="lowerRoman"/>
      <w:lvlText w:val="%3."/>
      <w:lvlJc w:val="right"/>
      <w:pPr>
        <w:ind w:left="2568" w:hanging="180"/>
      </w:pPr>
    </w:lvl>
    <w:lvl w:ilvl="3" w:tplc="4009000F" w:tentative="1">
      <w:start w:val="1"/>
      <w:numFmt w:val="decimal"/>
      <w:lvlText w:val="%4."/>
      <w:lvlJc w:val="left"/>
      <w:pPr>
        <w:ind w:left="3288" w:hanging="360"/>
      </w:pPr>
    </w:lvl>
    <w:lvl w:ilvl="4" w:tplc="40090019" w:tentative="1">
      <w:start w:val="1"/>
      <w:numFmt w:val="lowerLetter"/>
      <w:lvlText w:val="%5."/>
      <w:lvlJc w:val="left"/>
      <w:pPr>
        <w:ind w:left="4008" w:hanging="360"/>
      </w:pPr>
    </w:lvl>
    <w:lvl w:ilvl="5" w:tplc="4009001B" w:tentative="1">
      <w:start w:val="1"/>
      <w:numFmt w:val="lowerRoman"/>
      <w:lvlText w:val="%6."/>
      <w:lvlJc w:val="right"/>
      <w:pPr>
        <w:ind w:left="4728" w:hanging="180"/>
      </w:pPr>
    </w:lvl>
    <w:lvl w:ilvl="6" w:tplc="4009000F" w:tentative="1">
      <w:start w:val="1"/>
      <w:numFmt w:val="decimal"/>
      <w:lvlText w:val="%7."/>
      <w:lvlJc w:val="left"/>
      <w:pPr>
        <w:ind w:left="5448" w:hanging="360"/>
      </w:pPr>
    </w:lvl>
    <w:lvl w:ilvl="7" w:tplc="40090019" w:tentative="1">
      <w:start w:val="1"/>
      <w:numFmt w:val="lowerLetter"/>
      <w:lvlText w:val="%8."/>
      <w:lvlJc w:val="left"/>
      <w:pPr>
        <w:ind w:left="6168" w:hanging="360"/>
      </w:pPr>
    </w:lvl>
    <w:lvl w:ilvl="8" w:tplc="40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4" w15:restartNumberingAfterBreak="0">
    <w:nsid w:val="4DF27D54"/>
    <w:multiLevelType w:val="multilevel"/>
    <w:tmpl w:val="C1AA4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B44F5F"/>
    <w:rsid w:val="000429B7"/>
    <w:rsid w:val="000C7B23"/>
    <w:rsid w:val="00142E77"/>
    <w:rsid w:val="00222F25"/>
    <w:rsid w:val="0030525E"/>
    <w:rsid w:val="003153FA"/>
    <w:rsid w:val="00374BF4"/>
    <w:rsid w:val="005909A0"/>
    <w:rsid w:val="006D0BEA"/>
    <w:rsid w:val="008022B8"/>
    <w:rsid w:val="00835F74"/>
    <w:rsid w:val="0092739B"/>
    <w:rsid w:val="00980997"/>
    <w:rsid w:val="009F56AB"/>
    <w:rsid w:val="00AB0C0C"/>
    <w:rsid w:val="00B44F5F"/>
    <w:rsid w:val="00CA6A89"/>
    <w:rsid w:val="00CE3E87"/>
    <w:rsid w:val="00F1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E6E89"/>
  <w15:docId w15:val="{7577B51C-0DAB-4546-AAFE-976E535E8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  <w:lsdException w:name="Mention" w:semiHidden="1"/>
    <w:lsdException w:name="Smart Hyperlink" w:semiHidden="1"/>
    <w:lsdException w:name="Hashta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character" w:customStyle="1" w:styleId="Heading3Char">
    <w:name w:val="Heading 3 Char"/>
    <w:basedOn w:val="DefaultParagraphFont"/>
    <w:link w:val="Heading3"/>
    <w:uiPriority w:val="9"/>
    <w:rsid w:val="005909A0"/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character" w:styleId="Hyperlink">
    <w:name w:val="Hyperlink"/>
    <w:basedOn w:val="DefaultParagraphFont"/>
    <w:uiPriority w:val="99"/>
    <w:unhideWhenUsed/>
    <w:rsid w:val="005909A0"/>
    <w:rPr>
      <w:color w:val="0000FF"/>
      <w:u w:val="single"/>
    </w:rPr>
  </w:style>
  <w:style w:type="character" w:styleId="Mention">
    <w:name w:val="Mention"/>
    <w:basedOn w:val="DefaultParagraphFont"/>
    <w:uiPriority w:val="99"/>
    <w:semiHidden/>
    <w:rsid w:val="0030525E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rsid w:val="00AB0C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4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cinga" TargetMode="External"/><Relationship Id="rId13" Type="http://schemas.openxmlformats.org/officeDocument/2006/relationships/hyperlink" Target="https://en.wikipedia.org/wiki/Docker_(software)" TargetMode="External"/><Relationship Id="rId18" Type="http://schemas.openxmlformats.org/officeDocument/2006/relationships/hyperlink" Target="https://github.com/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en.wikipedia.org/wiki/Binary_repository_manager" TargetMode="External"/><Relationship Id="rId7" Type="http://schemas.openxmlformats.org/officeDocument/2006/relationships/hyperlink" Target="https://www.nagios.org/documentation/" TargetMode="External"/><Relationship Id="rId12" Type="http://schemas.openxmlformats.org/officeDocument/2006/relationships/hyperlink" Target="https://jenkins.io/doc/" TargetMode="External"/><Relationship Id="rId17" Type="http://schemas.openxmlformats.org/officeDocument/2006/relationships/hyperlink" Target="https://en.wikipedia.org/wiki/Git" TargetMode="External"/><Relationship Id="rId25" Type="http://schemas.openxmlformats.org/officeDocument/2006/relationships/hyperlink" Target="https://en.wikipedia.org/wiki/Time_to_marke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collectl.sourceforge.net/" TargetMode="External"/><Relationship Id="rId20" Type="http://schemas.openxmlformats.org/officeDocument/2006/relationships/hyperlink" Target="https://en.wikipedia.org/wiki/Continuous_testin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onsul.io/docs/guides/" TargetMode="External"/><Relationship Id="rId24" Type="http://schemas.openxmlformats.org/officeDocument/2006/relationships/hyperlink" Target="https://en.wikipedia.org/wiki/Application_performance_management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Collectd" TargetMode="External"/><Relationship Id="rId23" Type="http://schemas.openxmlformats.org/officeDocument/2006/relationships/hyperlink" Target="https://en.wikipedia.org/wiki/Infrastructure_as_Cod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en.wikipedia.org/wiki/Logz.io" TargetMode="External"/><Relationship Id="rId19" Type="http://schemas.openxmlformats.org/officeDocument/2006/relationships/hyperlink" Target="https://www.atlassian.com/software/bamboo" TargetMode="External"/><Relationship Id="rId4" Type="http://schemas.openxmlformats.org/officeDocument/2006/relationships/styles" Target="styles.xml"/><Relationship Id="rId9" Type="http://schemas.openxmlformats.org/officeDocument/2006/relationships/hyperlink" Target="https://en.wikipedia.org/wiki/Monit" TargetMode="External"/><Relationship Id="rId14" Type="http://schemas.openxmlformats.org/officeDocument/2006/relationships/hyperlink" Target="https://en.wikipedia.org/wiki/Ansible_(software)" TargetMode="External"/><Relationship Id="rId22" Type="http://schemas.openxmlformats.org/officeDocument/2006/relationships/hyperlink" Target="https://en.wikipedia.org/wiki/Application_release_automation" TargetMode="External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0001850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2E56B-E995-40D5-9EC5-EB3D3D15C09A}"/>
      </w:docPartPr>
      <w:docPartBody>
        <w:p w:rsidR="00000000" w:rsidRDefault="00B949F5">
          <w:r w:rsidRPr="00022FED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9F5"/>
    <w:rsid w:val="00A03569"/>
    <w:rsid w:val="00B9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49F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>DEVOPS: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</Template>
  <TotalTime>119</TotalTime>
  <Pages>1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  Kosuru</dc:creator>
  <cp:keywords/>
  <dc:description/>
  <cp:lastModifiedBy>Ajay Kumar Kosuru</cp:lastModifiedBy>
  <cp:revision>24</cp:revision>
  <dcterms:created xsi:type="dcterms:W3CDTF">2017-08-30T06:40:00Z</dcterms:created>
  <dcterms:modified xsi:type="dcterms:W3CDTF">2017-08-30T08:39:00Z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