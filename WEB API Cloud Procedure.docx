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10F3F" w:rsidRDefault="00FB651D">
              <w:pPr>
                <w:pStyle w:val="Publishwithline"/>
              </w:pPr>
              <w:r>
                <w:t>WEB API Cloud</w:t>
              </w:r>
              <w:r w:rsidR="00422447">
                <w:t xml:space="preserve"> Procedure:</w:t>
              </w:r>
            </w:p>
          </w:sdtContent>
        </w:sdt>
        <w:p w:rsidR="00010F3F" w:rsidRDefault="00010F3F">
          <w:pPr>
            <w:pStyle w:val="underline"/>
          </w:pPr>
        </w:p>
        <w:p w:rsidR="00010F3F" w:rsidRDefault="0057555B">
          <w:pPr>
            <w:pStyle w:val="PadderBetweenControlandBody"/>
          </w:pPr>
        </w:p>
      </w:sdtContent>
    </w:sdt>
    <w:p w:rsidR="001E4106" w:rsidRDefault="00FB651D" w:rsidP="000711A0">
      <w:pPr>
        <w:rPr>
          <w:rFonts w:ascii="Times New Roman" w:hAnsi="Times New Roman" w:cs="Times New Roman"/>
          <w:b/>
          <w:i/>
          <w:u w:val="single"/>
        </w:rPr>
      </w:pPr>
      <w:r w:rsidRPr="00FB651D">
        <w:rPr>
          <w:rFonts w:ascii="Times New Roman" w:hAnsi="Times New Roman" w:cs="Times New Roman"/>
          <w:b/>
          <w:i/>
          <w:u w:val="single"/>
        </w:rPr>
        <w:t>AZURE CLOUD:</w:t>
      </w:r>
    </w:p>
    <w:p w:rsidR="000711A0" w:rsidRPr="0057555B" w:rsidRDefault="000711A0" w:rsidP="000711A0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7555B">
        <w:rPr>
          <w:rFonts w:ascii="Times New Roman" w:hAnsi="Times New Roman" w:cs="Times New Roman"/>
          <w:b/>
          <w:sz w:val="28"/>
          <w:szCs w:val="28"/>
          <w:u w:val="single"/>
        </w:rPr>
        <w:t>Web App Creation:</w:t>
      </w:r>
    </w:p>
    <w:p w:rsidR="000711A0" w:rsidRPr="000711A0" w:rsidRDefault="000711A0" w:rsidP="00071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Log in to Microsoft Azure Account</w:t>
      </w:r>
    </w:p>
    <w:p w:rsidR="000711A0" w:rsidRPr="000711A0" w:rsidRDefault="000711A0" w:rsidP="00071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Go to “App Services”</w:t>
      </w:r>
      <w:r>
        <w:rPr>
          <w:rFonts w:ascii="Times New Roman" w:hAnsi="Times New Roman" w:cs="Times New Roman"/>
          <w:b/>
        </w:rPr>
        <w:t xml:space="preserve"> </w:t>
      </w:r>
      <w:r w:rsidRPr="000711A0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>, Click “Add”</w:t>
      </w:r>
    </w:p>
    <w:p w:rsidR="000711A0" w:rsidRPr="000711A0" w:rsidRDefault="000711A0" w:rsidP="00071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 search &amp; Check for “Node JS Empty Template” and click “Create”</w:t>
      </w:r>
    </w:p>
    <w:p w:rsidR="000711A0" w:rsidRPr="000711A0" w:rsidRDefault="000711A0" w:rsidP="00071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Fill the details like</w:t>
      </w:r>
    </w:p>
    <w:p w:rsidR="000711A0" w:rsidRPr="000711A0" w:rsidRDefault="000711A0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App Name</w:t>
      </w:r>
    </w:p>
    <w:p w:rsidR="000711A0" w:rsidRPr="000711A0" w:rsidRDefault="000711A0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Subscription</w:t>
      </w:r>
    </w:p>
    <w:p w:rsidR="000711A0" w:rsidRPr="000711A0" w:rsidRDefault="000711A0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Resource Group</w:t>
      </w:r>
    </w:p>
    <w:p w:rsidR="000711A0" w:rsidRPr="000711A0" w:rsidRDefault="000711A0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Choose App Service Plan</w:t>
      </w:r>
    </w:p>
    <w:p w:rsidR="000711A0" w:rsidRPr="000711A0" w:rsidRDefault="000711A0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Application Insights – Based on Traffic level</w:t>
      </w:r>
    </w:p>
    <w:p w:rsidR="000711A0" w:rsidRPr="000711A0" w:rsidRDefault="000711A0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Check “Pin To Dashboard”</w:t>
      </w:r>
    </w:p>
    <w:p w:rsidR="000711A0" w:rsidRPr="000711A0" w:rsidRDefault="000711A0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Click “Create”</w:t>
      </w:r>
    </w:p>
    <w:p w:rsidR="000711A0" w:rsidRPr="007A3602" w:rsidRDefault="000711A0" w:rsidP="00071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Hence the Web Application with desired Node JS Template created successfully.</w:t>
      </w:r>
    </w:p>
    <w:p w:rsidR="007A3602" w:rsidRPr="007A3602" w:rsidRDefault="007A3602" w:rsidP="007A3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Find your App on Dashboard open it and you can </w:t>
      </w:r>
    </w:p>
    <w:p w:rsidR="007A3602" w:rsidRPr="007A3602" w:rsidRDefault="007A3602" w:rsidP="007A3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Status: Running</w:t>
      </w:r>
    </w:p>
    <w:p w:rsidR="000711A0" w:rsidRPr="007A3602" w:rsidRDefault="007A3602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Host Name: </w:t>
      </w:r>
      <w:hyperlink r:id="rId7" w:history="1">
        <w:r w:rsidRPr="00793B76">
          <w:rPr>
            <w:rStyle w:val="Hyperlink"/>
            <w:rFonts w:ascii="Times New Roman" w:hAnsi="Times New Roman" w:cs="Times New Roman"/>
          </w:rPr>
          <w:t>http://wages.azurewebsites.net</w:t>
        </w:r>
      </w:hyperlink>
    </w:p>
    <w:p w:rsidR="000711A0" w:rsidRPr="007A3602" w:rsidRDefault="007A3602" w:rsidP="000711A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Browse it then it displays a Default page since as of now no source code available.</w:t>
      </w:r>
    </w:p>
    <w:p w:rsidR="007A3602" w:rsidRDefault="007A3602" w:rsidP="00271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A3602">
        <w:rPr>
          <w:rFonts w:ascii="Times New Roman" w:hAnsi="Times New Roman" w:cs="Times New Roman"/>
        </w:rPr>
        <w:t xml:space="preserve">Go to Application Settings option in App Service </w:t>
      </w:r>
    </w:p>
    <w:p w:rsidR="007A3602" w:rsidRPr="007A3602" w:rsidRDefault="007A3602" w:rsidP="007A3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Pr="000711A0">
        <w:rPr>
          <w:rFonts w:ascii="Times New Roman" w:hAnsi="Times New Roman" w:cs="Times New Roman"/>
        </w:rPr>
        <w:t>heck the path in</w:t>
      </w:r>
      <w:r>
        <w:rPr>
          <w:rFonts w:ascii="Times New Roman" w:hAnsi="Times New Roman" w:cs="Times New Roman"/>
        </w:rPr>
        <w:t xml:space="preserve"> Virtual Applications at the Directory level</w:t>
      </w:r>
    </w:p>
    <w:p w:rsidR="007A3602" w:rsidRPr="007A3602" w:rsidRDefault="007A3602" w:rsidP="007A3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Site:\www.root\</w:t>
      </w:r>
    </w:p>
    <w:p w:rsidR="000711A0" w:rsidRPr="007A3602" w:rsidRDefault="007A3602" w:rsidP="007A3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It depends on the website so that it can be modified in future as per the routing.</w:t>
      </w:r>
    </w:p>
    <w:p w:rsidR="007A3602" w:rsidRDefault="007A3602" w:rsidP="007A36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most attractive thing in App Service is we can create a “Custom Domain”</w:t>
      </w:r>
    </w:p>
    <w:p w:rsidR="007A3602" w:rsidRDefault="007A3602" w:rsidP="007A3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that </w:t>
      </w:r>
      <w:proofErr w:type="gramStart"/>
      <w:r>
        <w:rPr>
          <w:rFonts w:ascii="Times New Roman" w:hAnsi="Times New Roman" w:cs="Times New Roman"/>
        </w:rPr>
        <w:t>Go</w:t>
      </w:r>
      <w:proofErr w:type="gramEnd"/>
      <w:r>
        <w:rPr>
          <w:rFonts w:ascii="Times New Roman" w:hAnsi="Times New Roman" w:cs="Times New Roman"/>
        </w:rPr>
        <w:t xml:space="preserve"> to “Custom Domain” category an</w:t>
      </w:r>
      <w:r w:rsidR="00E32BD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enter the Domain name as your own choice.</w:t>
      </w:r>
    </w:p>
    <w:p w:rsidR="007A3602" w:rsidRDefault="007A3602" w:rsidP="007A3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it saved for sure.</w:t>
      </w:r>
    </w:p>
    <w:p w:rsidR="000711A0" w:rsidRPr="00107610" w:rsidRDefault="00107610" w:rsidP="000711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Hence, a Web App with Node JS template is created successfully.</w:t>
      </w:r>
    </w:p>
    <w:p w:rsidR="000711A0" w:rsidRPr="0057555B" w:rsidRDefault="00107610" w:rsidP="000711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555B">
        <w:rPr>
          <w:rFonts w:ascii="Times New Roman" w:hAnsi="Times New Roman" w:cs="Times New Roman"/>
          <w:b/>
          <w:sz w:val="28"/>
          <w:szCs w:val="28"/>
          <w:u w:val="single"/>
        </w:rPr>
        <w:t>Deployment:</w:t>
      </w:r>
    </w:p>
    <w:p w:rsidR="00206D8F" w:rsidRDefault="00107610" w:rsidP="00206D8F">
      <w:pPr>
        <w:rPr>
          <w:rFonts w:ascii="Times New Roman" w:hAnsi="Times New Roman" w:cs="Times New Roman"/>
          <w:b/>
        </w:rPr>
      </w:pPr>
      <w:r w:rsidRPr="0057555B">
        <w:rPr>
          <w:rFonts w:ascii="Times New Roman" w:hAnsi="Times New Roman" w:cs="Times New Roman"/>
          <w:b/>
          <w:sz w:val="24"/>
          <w:szCs w:val="24"/>
          <w:u w:val="single"/>
        </w:rPr>
        <w:t>Source Control:</w:t>
      </w:r>
      <w:r>
        <w:rPr>
          <w:rFonts w:ascii="Times New Roman" w:hAnsi="Times New Roman" w:cs="Times New Roman"/>
          <w:b/>
        </w:rPr>
        <w:t xml:space="preserve"> GIT BASH (Latest Version)</w:t>
      </w:r>
    </w:p>
    <w:p w:rsidR="00206D8F" w:rsidRPr="0057555B" w:rsidRDefault="00206D8F" w:rsidP="00206D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55B">
        <w:rPr>
          <w:rFonts w:ascii="Times New Roman" w:hAnsi="Times New Roman" w:cs="Times New Roman"/>
          <w:b/>
          <w:sz w:val="24"/>
          <w:szCs w:val="24"/>
          <w:u w:val="single"/>
        </w:rPr>
        <w:t xml:space="preserve">GIT Integration </w:t>
      </w:r>
      <w:r w:rsidR="00FD1364" w:rsidRPr="0057555B">
        <w:rPr>
          <w:rFonts w:ascii="Times New Roman" w:hAnsi="Times New Roman" w:cs="Times New Roman"/>
          <w:b/>
          <w:sz w:val="24"/>
          <w:szCs w:val="24"/>
          <w:u w:val="single"/>
        </w:rPr>
        <w:t>with</w:t>
      </w:r>
      <w:r w:rsidRPr="0057555B">
        <w:rPr>
          <w:rFonts w:ascii="Times New Roman" w:hAnsi="Times New Roman" w:cs="Times New Roman"/>
          <w:b/>
          <w:sz w:val="24"/>
          <w:szCs w:val="24"/>
          <w:u w:val="single"/>
        </w:rPr>
        <w:t xml:space="preserve"> Azure App Service:</w:t>
      </w:r>
    </w:p>
    <w:p w:rsidR="00107610" w:rsidRDefault="00107610" w:rsidP="001076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07610">
        <w:rPr>
          <w:rFonts w:ascii="Times New Roman" w:hAnsi="Times New Roman" w:cs="Times New Roman"/>
        </w:rPr>
        <w:t xml:space="preserve">Download </w:t>
      </w:r>
      <w:r>
        <w:rPr>
          <w:rFonts w:ascii="Times New Roman" w:hAnsi="Times New Roman" w:cs="Times New Roman"/>
        </w:rPr>
        <w:t>latest version of GIT Bash and install it completely so that it will create a shortcut on desktop.</w:t>
      </w:r>
    </w:p>
    <w:p w:rsidR="00550C98" w:rsidRDefault="00550C98" w:rsidP="001076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you are with Latest Source Code from the client.</w:t>
      </w:r>
    </w:p>
    <w:p w:rsidR="00107610" w:rsidRDefault="00107610" w:rsidP="001076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folder and copy the source code into it.</w:t>
      </w:r>
    </w:p>
    <w:p w:rsidR="000711A0" w:rsidRDefault="00D25021" w:rsidP="00071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Git Bash and go to folder level of project and initialize Git there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that use “git init”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Git creates a repository there for the project.</w:t>
      </w:r>
    </w:p>
    <w:p w:rsidR="000711A0" w:rsidRDefault="00D25021" w:rsidP="00071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time to bind your local repository with the Azure cloud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App Service in Azure Portal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Deployment options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Data Source as “Local Git Repository”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“OK”</w:t>
      </w:r>
    </w:p>
    <w:p w:rsidR="00D25021" w:rsidRDefault="00D25021" w:rsidP="00D25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local git binded with Azure Data Source, it will assign some credentials with a URL which are the default Git Bash credentials.</w:t>
      </w:r>
    </w:p>
    <w:p w:rsidR="00D25021" w:rsidRDefault="00D25021" w:rsidP="00D25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check them at Deployment Credentials option from the portal.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Name: will be active state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Hidden state for security reasons.</w:t>
      </w:r>
    </w:p>
    <w:p w:rsidR="00D25021" w:rsidRDefault="00D25021" w:rsidP="00D250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you can change it by “Reset Password” option available at the same place.</w:t>
      </w:r>
    </w:p>
    <w:p w:rsidR="00D25021" w:rsidRPr="0057555B" w:rsidRDefault="00206D8F" w:rsidP="00206D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55B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r w:rsidR="00C70025" w:rsidRPr="005755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D1364" w:rsidRPr="0057555B">
        <w:rPr>
          <w:rFonts w:ascii="Times New Roman" w:hAnsi="Times New Roman" w:cs="Times New Roman"/>
          <w:b/>
          <w:sz w:val="24"/>
          <w:szCs w:val="24"/>
          <w:u w:val="single"/>
        </w:rPr>
        <w:t>Deployment Stage</w:t>
      </w:r>
      <w:r w:rsidRPr="0057555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bookmarkStart w:id="0" w:name="_GoBack"/>
      <w:bookmarkEnd w:id="0"/>
    </w:p>
    <w:p w:rsidR="00206D8F" w:rsidRDefault="00206D8F" w:rsidP="0020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connect to remote azure with GIT for pushing the data into Azure we need a remote URL that will be GIT URL.</w:t>
      </w:r>
    </w:p>
    <w:p w:rsidR="00206D8F" w:rsidRDefault="00206D8F" w:rsidP="0020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get it from App Service properties option.</w:t>
      </w:r>
    </w:p>
    <w:p w:rsidR="00206D8F" w:rsidRPr="00206D8F" w:rsidRDefault="00206D8F" w:rsidP="0020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Copy it to clipboard and make it available for some time in order to use it for pushing the Data to App Service.</w:t>
      </w:r>
    </w:p>
    <w:p w:rsidR="00206D8F" w:rsidRPr="00206D8F" w:rsidRDefault="00206D8F" w:rsidP="0020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It’s time for some basic GIT commands in order to push the data to Azure</w:t>
      </w:r>
    </w:p>
    <w:p w:rsidR="00206D8F" w:rsidRPr="00206D8F" w:rsidRDefault="00206D8F" w:rsidP="0020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git add –A   for adding all the files to GIT</w:t>
      </w:r>
    </w:p>
    <w:p w:rsidR="00206D8F" w:rsidRPr="00206D8F" w:rsidRDefault="00206D8F" w:rsidP="0020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git commit –m “custom message” for saving or committing the added files</w:t>
      </w:r>
    </w:p>
    <w:p w:rsidR="00206D8F" w:rsidRPr="00206D8F" w:rsidRDefault="00206D8F" w:rsidP="0020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git remote add azure “remote git URL” to connect GIT with Remote Azure</w:t>
      </w:r>
    </w:p>
    <w:p w:rsidR="00206D8F" w:rsidRPr="00206D8F" w:rsidRDefault="00206D8F" w:rsidP="00206D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git</w:t>
      </w:r>
      <w:proofErr w:type="gramEnd"/>
      <w:r>
        <w:rPr>
          <w:rFonts w:ascii="Times New Roman" w:hAnsi="Times New Roman" w:cs="Times New Roman"/>
        </w:rPr>
        <w:t xml:space="preserve"> push azure master final stage of deployment.</w:t>
      </w:r>
    </w:p>
    <w:p w:rsidR="00206D8F" w:rsidRPr="00206D8F" w:rsidRDefault="00206D8F" w:rsidP="0020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After the completion of process through GIT, if everything went fine GIT displays a confirmation message</w:t>
      </w:r>
    </w:p>
    <w:p w:rsidR="00206D8F" w:rsidRDefault="00206D8F" w:rsidP="00206D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“Deployment Completed Successfully”</w:t>
      </w:r>
    </w:p>
    <w:p w:rsidR="00206D8F" w:rsidRPr="00206D8F" w:rsidRDefault="00206D8F" w:rsidP="00206D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Else it will push back with error list and display</w:t>
      </w:r>
    </w:p>
    <w:p w:rsidR="00206D8F" w:rsidRDefault="00206D8F" w:rsidP="00206D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“Deployment Completed with Errors”</w:t>
      </w:r>
      <w:r w:rsidR="000F3BCA">
        <w:rPr>
          <w:rFonts w:ascii="Times New Roman" w:hAnsi="Times New Roman" w:cs="Times New Roman"/>
        </w:rPr>
        <w:t xml:space="preserve"> with the App Service Domain Name as URL</w:t>
      </w:r>
    </w:p>
    <w:p w:rsidR="000F3BCA" w:rsidRPr="000F3BCA" w:rsidRDefault="000F3BCA" w:rsidP="000F3B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BCA">
        <w:rPr>
          <w:rFonts w:ascii="Times New Roman" w:hAnsi="Times New Roman" w:cs="Times New Roman"/>
        </w:rPr>
        <w:t>Then Go back to portal and open your App Service and click browse.</w:t>
      </w:r>
    </w:p>
    <w:p w:rsidR="000711A0" w:rsidRDefault="000F3BCA" w:rsidP="000711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3BCA">
        <w:rPr>
          <w:rFonts w:ascii="Times New Roman" w:hAnsi="Times New Roman" w:cs="Times New Roman"/>
        </w:rPr>
        <w:t xml:space="preserve">Hence </w:t>
      </w:r>
      <w:r>
        <w:rPr>
          <w:rFonts w:ascii="Times New Roman" w:hAnsi="Times New Roman" w:cs="Times New Roman"/>
        </w:rPr>
        <w:t>if the source code deployed successfully it will display the related Dashboard with domain name as URL</w:t>
      </w:r>
    </w:p>
    <w:p w:rsidR="000F3BCA" w:rsidRPr="000F3BCA" w:rsidRDefault="000F3BCA" w:rsidP="000F3BC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t</w:t>
      </w:r>
      <w:r w:rsidRPr="000F3BCA">
        <w:rPr>
          <w:rFonts w:ascii="Times New Roman" w:hAnsi="Times New Roman" w:cs="Times New Roman"/>
        </w:rPr>
        <w:t>he App Service should work as per the logic mentioned in the project...</w:t>
      </w:r>
    </w:p>
    <w:p w:rsidR="000711A0" w:rsidRPr="000F3BCA" w:rsidRDefault="000F3BCA" w:rsidP="000711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the Deployment process completed successfully.</w:t>
      </w:r>
    </w:p>
    <w:sectPr w:rsidR="000711A0" w:rsidRPr="000F3B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ADB"/>
    <w:multiLevelType w:val="hybridMultilevel"/>
    <w:tmpl w:val="D498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481A"/>
    <w:multiLevelType w:val="hybridMultilevel"/>
    <w:tmpl w:val="1980C5BE"/>
    <w:lvl w:ilvl="0" w:tplc="1736CF7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BF0211"/>
    <w:multiLevelType w:val="hybridMultilevel"/>
    <w:tmpl w:val="AFB65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C37C6"/>
    <w:multiLevelType w:val="hybridMultilevel"/>
    <w:tmpl w:val="9B406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16030"/>
    <w:multiLevelType w:val="hybridMultilevel"/>
    <w:tmpl w:val="6F00ED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B2EB3"/>
    <w:multiLevelType w:val="hybridMultilevel"/>
    <w:tmpl w:val="588674B6"/>
    <w:lvl w:ilvl="0" w:tplc="FE301056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9252E"/>
    <w:multiLevelType w:val="hybridMultilevel"/>
    <w:tmpl w:val="65AAC3D4"/>
    <w:lvl w:ilvl="0" w:tplc="E834C5D8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9234D"/>
    <w:multiLevelType w:val="hybridMultilevel"/>
    <w:tmpl w:val="C3DEB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83976"/>
    <w:multiLevelType w:val="hybridMultilevel"/>
    <w:tmpl w:val="113A2028"/>
    <w:lvl w:ilvl="0" w:tplc="6A047B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D17A5"/>
    <w:multiLevelType w:val="hybridMultilevel"/>
    <w:tmpl w:val="DD5497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5038C"/>
    <w:multiLevelType w:val="hybridMultilevel"/>
    <w:tmpl w:val="6D04995A"/>
    <w:lvl w:ilvl="0" w:tplc="653C0C3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6FCE06EB"/>
    <w:multiLevelType w:val="hybridMultilevel"/>
    <w:tmpl w:val="132A7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852685"/>
    <w:multiLevelType w:val="hybridMultilevel"/>
    <w:tmpl w:val="13203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55B7C"/>
    <w:multiLevelType w:val="hybridMultilevel"/>
    <w:tmpl w:val="FF68E2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13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22447"/>
    <w:rsid w:val="00006296"/>
    <w:rsid w:val="00010F3F"/>
    <w:rsid w:val="000711A0"/>
    <w:rsid w:val="00085889"/>
    <w:rsid w:val="0009694C"/>
    <w:rsid w:val="000C347A"/>
    <w:rsid w:val="000F3BCA"/>
    <w:rsid w:val="00107610"/>
    <w:rsid w:val="00181B57"/>
    <w:rsid w:val="00193E75"/>
    <w:rsid w:val="001E218D"/>
    <w:rsid w:val="001E4106"/>
    <w:rsid w:val="00206D8F"/>
    <w:rsid w:val="00365A06"/>
    <w:rsid w:val="003E328C"/>
    <w:rsid w:val="00411344"/>
    <w:rsid w:val="00422447"/>
    <w:rsid w:val="004361A8"/>
    <w:rsid w:val="00550C98"/>
    <w:rsid w:val="0057555B"/>
    <w:rsid w:val="006533A8"/>
    <w:rsid w:val="007151BC"/>
    <w:rsid w:val="0075537A"/>
    <w:rsid w:val="007818CB"/>
    <w:rsid w:val="007A3602"/>
    <w:rsid w:val="00906987"/>
    <w:rsid w:val="009C708A"/>
    <w:rsid w:val="00A3413A"/>
    <w:rsid w:val="00AA7784"/>
    <w:rsid w:val="00B350E4"/>
    <w:rsid w:val="00BA337B"/>
    <w:rsid w:val="00BC4ADB"/>
    <w:rsid w:val="00BD1D1D"/>
    <w:rsid w:val="00C70025"/>
    <w:rsid w:val="00D05372"/>
    <w:rsid w:val="00D25021"/>
    <w:rsid w:val="00D82C30"/>
    <w:rsid w:val="00E1115D"/>
    <w:rsid w:val="00E32BDF"/>
    <w:rsid w:val="00EA2761"/>
    <w:rsid w:val="00F20F70"/>
    <w:rsid w:val="00FB651D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A703EE-ABB2-4C11-BDB1-6DDFB1C2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EA2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ages.azurewebsites.n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0001850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F2A4-2B7A-4F2A-A466-458C98A26DFF}"/>
      </w:docPartPr>
      <w:docPartBody>
        <w:p w:rsidR="00013458" w:rsidRDefault="00DE0DDB">
          <w:r w:rsidRPr="00A2736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11"/>
    <w:rsid w:val="00013458"/>
    <w:rsid w:val="0015710B"/>
    <w:rsid w:val="0035254E"/>
    <w:rsid w:val="006A4011"/>
    <w:rsid w:val="00750895"/>
    <w:rsid w:val="00DE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WEB API Cloud Procedure: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127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 Kosuru</dc:creator>
  <cp:keywords/>
  <dc:description/>
  <cp:lastModifiedBy>Ajay Kumar  Kosuru</cp:lastModifiedBy>
  <cp:revision>54</cp:revision>
  <dcterms:created xsi:type="dcterms:W3CDTF">2017-08-04T06:35:00Z</dcterms:created>
  <dcterms:modified xsi:type="dcterms:W3CDTF">2017-08-04T08:50:00Z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